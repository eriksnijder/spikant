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263DD" w14:textId="77777777" w:rsidR="00C65274" w:rsidRDefault="00B87844">
      <w:pPr>
        <w:spacing w:after="0"/>
      </w:pPr>
      <w:r>
        <w:t xml:space="preserve">Naam: </w:t>
      </w:r>
    </w:p>
    <w:p w14:paraId="1FC263DE" w14:textId="77777777" w:rsidR="00C65274" w:rsidRDefault="00B87844">
      <w:pPr>
        <w:spacing w:after="0"/>
      </w:pPr>
      <w:r>
        <w:t xml:space="preserve">Klas: </w:t>
      </w:r>
    </w:p>
    <w:p w14:paraId="1FC263DF" w14:textId="77777777" w:rsidR="00C65274" w:rsidRDefault="00C65274">
      <w:pPr>
        <w:spacing w:after="0"/>
      </w:pPr>
    </w:p>
    <w:p w14:paraId="1FC263E0" w14:textId="77777777" w:rsidR="00C65274" w:rsidRDefault="00B87844">
      <w:pPr>
        <w:spacing w:after="0"/>
        <w:rPr>
          <w:b/>
          <w:bCs/>
        </w:rPr>
      </w:pPr>
      <w:r>
        <w:rPr>
          <w:b/>
          <w:bCs/>
        </w:rPr>
        <w:t>Gymles Groepsdynamiek Vragenlijst</w:t>
      </w:r>
    </w:p>
    <w:p w14:paraId="1FC263E1" w14:textId="77777777" w:rsidR="00C65274" w:rsidRDefault="00C65274">
      <w:pPr>
        <w:spacing w:after="0"/>
      </w:pPr>
    </w:p>
    <w:p w14:paraId="1FC263E2" w14:textId="77777777" w:rsidR="00C65274" w:rsidRDefault="00B87844">
      <w:pPr>
        <w:pStyle w:val="Lijstalinea"/>
        <w:numPr>
          <w:ilvl w:val="0"/>
          <w:numId w:val="1"/>
        </w:numPr>
        <w:spacing w:after="0"/>
      </w:pPr>
      <w:r>
        <w:t>Heeft de grootte van onze groep invloed op hoe goed we samenwerken en presteren tijdens de gymles? Leg uit waarom!</w:t>
      </w:r>
    </w:p>
    <w:p w14:paraId="1FC263E3" w14:textId="77777777" w:rsidR="00C65274" w:rsidRDefault="00B87844">
      <w:pPr>
        <w:spacing w:after="0"/>
      </w:pPr>
      <w:r>
        <w:t xml:space="preserve">Antwoord: </w:t>
      </w:r>
    </w:p>
    <w:p w14:paraId="1FC263E4" w14:textId="77777777" w:rsidR="00C65274" w:rsidRDefault="00C65274">
      <w:pPr>
        <w:spacing w:after="0"/>
      </w:pPr>
    </w:p>
    <w:p w14:paraId="1FC263E5" w14:textId="77777777" w:rsidR="00C65274" w:rsidRDefault="00B87844">
      <w:pPr>
        <w:pStyle w:val="Lijstalinea"/>
        <w:numPr>
          <w:ilvl w:val="0"/>
          <w:numId w:val="1"/>
        </w:numPr>
        <w:spacing w:after="0"/>
      </w:pPr>
      <w:r>
        <w:t xml:space="preserve">Beïnvloedt de manier waarop onze gymdocent les geeft hoe </w:t>
      </w:r>
      <w:r>
        <w:t>betrokken en gemotiveerd we zijn tijdens de gymles? Leg uit waarom!</w:t>
      </w:r>
    </w:p>
    <w:p w14:paraId="1FC263E6" w14:textId="77777777" w:rsidR="00C65274" w:rsidRDefault="00B87844">
      <w:pPr>
        <w:spacing w:after="0"/>
      </w:pPr>
      <w:r>
        <w:t>Antwoord:</w:t>
      </w:r>
    </w:p>
    <w:p w14:paraId="1FC263E7" w14:textId="77777777" w:rsidR="00C65274" w:rsidRDefault="00C65274">
      <w:pPr>
        <w:spacing w:after="0"/>
      </w:pPr>
    </w:p>
    <w:p w14:paraId="1FC263E8" w14:textId="77777777" w:rsidR="00C65274" w:rsidRDefault="00B87844">
      <w:pPr>
        <w:pStyle w:val="Lijstalinea"/>
        <w:numPr>
          <w:ilvl w:val="0"/>
          <w:numId w:val="1"/>
        </w:numPr>
        <w:spacing w:after="0"/>
      </w:pPr>
      <w:r>
        <w:t>In hoeverre heeft de groepjes en samenhorigheid binnen onze groep invloed op hoe tevreden we zijn en meedoen tijdens de gymles? Leg uit waarom!</w:t>
      </w:r>
    </w:p>
    <w:p w14:paraId="1FC263E9" w14:textId="77777777" w:rsidR="00C65274" w:rsidRDefault="00B87844">
      <w:pPr>
        <w:spacing w:after="0"/>
      </w:pPr>
      <w:r>
        <w:t xml:space="preserve">Antwoord: </w:t>
      </w:r>
    </w:p>
    <w:p w14:paraId="1FC263EA" w14:textId="77777777" w:rsidR="00C65274" w:rsidRDefault="00C65274">
      <w:pPr>
        <w:spacing w:after="0"/>
      </w:pPr>
    </w:p>
    <w:p w14:paraId="1FC263EB" w14:textId="77777777" w:rsidR="00C65274" w:rsidRDefault="00B87844">
      <w:pPr>
        <w:pStyle w:val="Lijstalinea"/>
        <w:numPr>
          <w:ilvl w:val="0"/>
          <w:numId w:val="1"/>
        </w:numPr>
        <w:spacing w:after="0"/>
      </w:pPr>
      <w:r>
        <w:t>Wat voor effect heeft</w:t>
      </w:r>
      <w:r>
        <w:t xml:space="preserve"> de manier waarop we met elkaar praten en samenwerken op onze prestaties als groep tijdens de gymles? Leg uit waarom!</w:t>
      </w:r>
    </w:p>
    <w:p w14:paraId="1FC263EC" w14:textId="77777777" w:rsidR="00C65274" w:rsidRDefault="00B87844">
      <w:pPr>
        <w:spacing w:after="0"/>
      </w:pPr>
      <w:r>
        <w:t xml:space="preserve">Antwoord: </w:t>
      </w:r>
    </w:p>
    <w:p w14:paraId="1FC263ED" w14:textId="77777777" w:rsidR="00C65274" w:rsidRDefault="00C65274">
      <w:pPr>
        <w:spacing w:after="0"/>
      </w:pPr>
    </w:p>
    <w:p w14:paraId="1FC263EE" w14:textId="77777777" w:rsidR="00C65274" w:rsidRDefault="00B87844">
      <w:pPr>
        <w:pStyle w:val="Lijstalinea"/>
        <w:numPr>
          <w:ilvl w:val="0"/>
          <w:numId w:val="1"/>
        </w:numPr>
        <w:spacing w:after="0"/>
      </w:pPr>
      <w:r>
        <w:t xml:space="preserve">Hoe beïnvloedt het hebben van een gemeenschappelijk doel binnen onze groep onze eigen prestaties en plezier tijdens de </w:t>
      </w:r>
      <w:r>
        <w:t>gymles? Leg uit waarom!</w:t>
      </w:r>
    </w:p>
    <w:p w14:paraId="1FC263EF" w14:textId="77777777" w:rsidR="00C65274" w:rsidRDefault="00B87844">
      <w:pPr>
        <w:spacing w:after="0"/>
      </w:pPr>
      <w:r>
        <w:t xml:space="preserve">Antwoord: </w:t>
      </w:r>
    </w:p>
    <w:p w14:paraId="1FC263F0" w14:textId="77777777" w:rsidR="00C65274" w:rsidRDefault="00C65274">
      <w:pPr>
        <w:spacing w:after="0"/>
      </w:pPr>
    </w:p>
    <w:p w14:paraId="1FC263F1" w14:textId="77777777" w:rsidR="00C65274" w:rsidRDefault="00B87844">
      <w:pPr>
        <w:pStyle w:val="Lijstalinea"/>
        <w:numPr>
          <w:ilvl w:val="0"/>
          <w:numId w:val="1"/>
        </w:numPr>
        <w:spacing w:after="0"/>
      </w:pPr>
      <w:r>
        <w:t>Heeft het elkaar steunen en aanmoedigen binnen de groep invloed op onze individuele prestaties en ons zelfvertrouwen tijdens de gymles? Leg uit waarom!</w:t>
      </w:r>
    </w:p>
    <w:p w14:paraId="1FC263F2" w14:textId="77777777" w:rsidR="00C65274" w:rsidRDefault="00B87844">
      <w:pPr>
        <w:spacing w:after="0"/>
      </w:pPr>
      <w:r>
        <w:t xml:space="preserve">Antwoord: </w:t>
      </w:r>
    </w:p>
    <w:p w14:paraId="1FC263F3" w14:textId="77777777" w:rsidR="00C65274" w:rsidRDefault="00C65274">
      <w:pPr>
        <w:spacing w:after="0"/>
      </w:pPr>
    </w:p>
    <w:p w14:paraId="1FC263F4" w14:textId="77777777" w:rsidR="00C65274" w:rsidRDefault="00B87844">
      <w:pPr>
        <w:pStyle w:val="Lijstalinea"/>
        <w:numPr>
          <w:ilvl w:val="0"/>
          <w:numId w:val="1"/>
        </w:numPr>
        <w:spacing w:after="0"/>
      </w:pPr>
      <w:r>
        <w:t>Beïnvloedt de groep waarmee je speelt in de gymles en de</w:t>
      </w:r>
      <w:r>
        <w:t xml:space="preserve"> normen en waarden binnen die groep hoe we ons gedragen en ons inzetten tijdens de gymles? Leg uit waarom!</w:t>
      </w:r>
    </w:p>
    <w:p w14:paraId="1FC263F5" w14:textId="77777777" w:rsidR="00C65274" w:rsidRDefault="00B87844">
      <w:pPr>
        <w:spacing w:after="0"/>
      </w:pPr>
      <w:r>
        <w:t xml:space="preserve">Antwoord: </w:t>
      </w:r>
    </w:p>
    <w:p w14:paraId="1FC263F6" w14:textId="77777777" w:rsidR="00C65274" w:rsidRDefault="00C65274">
      <w:pPr>
        <w:spacing w:after="0"/>
      </w:pPr>
    </w:p>
    <w:p w14:paraId="1FC263F7" w14:textId="77777777" w:rsidR="00C65274" w:rsidRDefault="00B87844">
      <w:pPr>
        <w:pStyle w:val="Lijstalinea"/>
        <w:numPr>
          <w:ilvl w:val="0"/>
          <w:numId w:val="1"/>
        </w:numPr>
        <w:spacing w:after="0"/>
      </w:pPr>
      <w:r>
        <w:t>Op welke manier draagt een positieve en inclusieve sfeer binnen onze groep bij aan ons plezier en tevredenheid tijdens de gymles? Leg uit</w:t>
      </w:r>
      <w:r>
        <w:t xml:space="preserve"> waarom!</w:t>
      </w:r>
    </w:p>
    <w:p w14:paraId="1FC263F8" w14:textId="77777777" w:rsidR="00C65274" w:rsidRDefault="00B87844">
      <w:pPr>
        <w:spacing w:after="0"/>
      </w:pPr>
      <w:r>
        <w:t xml:space="preserve">Antwoord: </w:t>
      </w:r>
    </w:p>
    <w:p w14:paraId="1FC263F9" w14:textId="77777777" w:rsidR="00C65274" w:rsidRDefault="00C65274">
      <w:pPr>
        <w:spacing w:after="0"/>
      </w:pPr>
    </w:p>
    <w:p w14:paraId="1FC263FA" w14:textId="77777777" w:rsidR="00C65274" w:rsidRDefault="00B87844">
      <w:pPr>
        <w:pStyle w:val="Lijstalinea"/>
        <w:numPr>
          <w:ilvl w:val="0"/>
          <w:numId w:val="1"/>
        </w:numPr>
        <w:spacing w:after="0"/>
      </w:pPr>
      <w:r>
        <w:t>Heeft de mate waarin we verantwoordelijkheid delen en samenwerken binnen de groep invloed op wat we leren en hoe we sociale vaardigheden ontwikkelen tijdens de gymles? Leg uit waarom!</w:t>
      </w:r>
    </w:p>
    <w:p w14:paraId="1FC263FB" w14:textId="77777777" w:rsidR="00C65274" w:rsidRDefault="00B87844">
      <w:pPr>
        <w:spacing w:after="0"/>
      </w:pPr>
      <w:r>
        <w:t xml:space="preserve">Antwoord: </w:t>
      </w:r>
    </w:p>
    <w:p w14:paraId="1FC263FC" w14:textId="77777777" w:rsidR="00C65274" w:rsidRDefault="00C65274">
      <w:pPr>
        <w:spacing w:after="0"/>
      </w:pPr>
    </w:p>
    <w:p w14:paraId="1FC263FD" w14:textId="77777777" w:rsidR="00C65274" w:rsidRDefault="00B87844">
      <w:pPr>
        <w:pStyle w:val="Lijstalinea"/>
        <w:numPr>
          <w:ilvl w:val="0"/>
          <w:numId w:val="1"/>
        </w:numPr>
        <w:spacing w:after="0"/>
      </w:pPr>
      <w:r>
        <w:t xml:space="preserve">Beïnvloedt hoe ‘goed in gym’ we denken </w:t>
      </w:r>
      <w:r>
        <w:t>dat onze groepsleden zijn ons eigen gevoel van competentie en motivatie tijdens de gymles? Leg uit waarom!</w:t>
      </w:r>
    </w:p>
    <w:p w14:paraId="1FC263FE" w14:textId="77777777" w:rsidR="00C65274" w:rsidRDefault="00B87844">
      <w:pPr>
        <w:spacing w:after="0"/>
      </w:pPr>
      <w:r>
        <w:t xml:space="preserve">Antwoord: </w:t>
      </w:r>
    </w:p>
    <w:sectPr w:rsidR="00C65274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263E1" w14:textId="77777777" w:rsidR="00000000" w:rsidRDefault="00B87844">
      <w:pPr>
        <w:spacing w:after="0" w:line="240" w:lineRule="auto"/>
      </w:pPr>
      <w:r>
        <w:separator/>
      </w:r>
    </w:p>
  </w:endnote>
  <w:endnote w:type="continuationSeparator" w:id="0">
    <w:p w14:paraId="1FC263E3" w14:textId="77777777" w:rsidR="00000000" w:rsidRDefault="00B87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263DD" w14:textId="77777777" w:rsidR="00000000" w:rsidRDefault="00B8784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FC263DF" w14:textId="77777777" w:rsidR="00000000" w:rsidRDefault="00B87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0460C"/>
    <w:multiLevelType w:val="multilevel"/>
    <w:tmpl w:val="E86049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29132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65274"/>
    <w:rsid w:val="00B87844"/>
    <w:rsid w:val="00C6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263DD"/>
  <w15:docId w15:val="{F8C9843D-EB47-4580-84D1-873BB671E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3"/>
        <w:sz w:val="22"/>
        <w:szCs w:val="22"/>
        <w:lang w:val="nl-NL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uppressAutoHyphens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Velt</dc:creator>
  <dc:description/>
  <cp:lastModifiedBy>Kevin Velt</cp:lastModifiedBy>
  <cp:revision>2</cp:revision>
  <dcterms:created xsi:type="dcterms:W3CDTF">2023-06-12T12:06:00Z</dcterms:created>
  <dcterms:modified xsi:type="dcterms:W3CDTF">2023-06-12T12:06:00Z</dcterms:modified>
</cp:coreProperties>
</file>